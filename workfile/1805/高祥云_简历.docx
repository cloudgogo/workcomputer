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要部分"/>
      </w:tblPr>
      <w:tblGrid>
        <w:gridCol w:w="3666"/>
        <w:gridCol w:w="6479"/>
      </w:tblGrid>
      <w:tr w:rsidR="002C2CDD" w:rsidRPr="001B3A1A" w:rsidTr="0000037E">
        <w:trPr>
          <w:trHeight w:val="12143"/>
        </w:trPr>
        <w:tc>
          <w:tcPr>
            <w:tcW w:w="3666" w:type="dxa"/>
            <w:tcMar>
              <w:top w:w="504" w:type="dxa"/>
              <w:right w:w="720" w:type="dxa"/>
            </w:tcMar>
          </w:tcPr>
          <w:p w:rsidR="00523479" w:rsidRPr="00D10784" w:rsidRDefault="00F558F2" w:rsidP="00523479">
            <w:pPr>
              <w:pStyle w:val="a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13334</wp:posOffset>
                      </wp:positionH>
                      <wp:positionV relativeFrom="paragraph">
                        <wp:posOffset>-68580</wp:posOffset>
                      </wp:positionV>
                      <wp:extent cx="6436995" cy="1005911"/>
                      <wp:effectExtent l="0" t="0" r="1905" b="3810"/>
                      <wp:wrapNone/>
                      <wp:docPr id="43" name="红色矩形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6995" cy="10059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3287FFB" id="红色矩形​" o:spid="_x0000_s1026" style="position:absolute;left:0;text-align:left;margin-left:1.05pt;margin-top:-5.4pt;width:506.85pt;height:79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" fillcolor="#ea4e4e [3204]" stroked="f" strokeweight="1pt"/>
                  </w:pict>
                </mc:Fallback>
              </mc:AlternateContent>
            </w:r>
          </w:p>
          <w:p w:rsidR="00A50939" w:rsidRPr="001B3A1A" w:rsidRDefault="00972028" w:rsidP="007569C1">
            <w:pPr>
              <w:pStyle w:val="3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基础信息</w:t>
            </w:r>
          </w:p>
          <w:tbl>
            <w:tblPr>
              <w:tblStyle w:val="2-2"/>
              <w:tblW w:w="2977" w:type="dxa"/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1133"/>
              <w:gridCol w:w="1844"/>
            </w:tblGrid>
            <w:tr w:rsidR="00972028" w:rsidRPr="00BA5BF6" w:rsidTr="00DE7C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姓名</w:t>
                  </w:r>
                </w:p>
              </w:tc>
              <w:tc>
                <w:tcPr>
                  <w:tcW w:w="1844" w:type="dxa"/>
                </w:tcPr>
                <w:p w:rsidR="00972028" w:rsidRPr="00BA5BF6" w:rsidRDefault="00972028" w:rsidP="007569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高祥云</w:t>
                  </w:r>
                </w:p>
              </w:tc>
            </w:tr>
            <w:tr w:rsidR="00972028" w:rsidRPr="00BA5BF6" w:rsidTr="00DE7C8D">
              <w:trPr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性别</w:t>
                  </w:r>
                </w:p>
              </w:tc>
              <w:tc>
                <w:tcPr>
                  <w:tcW w:w="1844" w:type="dxa"/>
                </w:tcPr>
                <w:p w:rsidR="00972028" w:rsidRPr="00BA5BF6" w:rsidRDefault="00972028" w:rsidP="007569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男</w:t>
                  </w:r>
                </w:p>
              </w:tc>
            </w:tr>
            <w:tr w:rsidR="00972028" w:rsidRPr="00BA5BF6" w:rsidTr="00DE7C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出生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年月</w:t>
                  </w:r>
                </w:p>
              </w:tc>
              <w:tc>
                <w:tcPr>
                  <w:tcW w:w="1844" w:type="dxa"/>
                </w:tcPr>
                <w:p w:rsidR="00972028" w:rsidRPr="00BA5BF6" w:rsidRDefault="00972028" w:rsidP="007569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1993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.</w:t>
                  </w:r>
                  <w:r w:rsidRPr="00BA5BF6">
                    <w:rPr>
                      <w:rFonts w:ascii="Microsoft YaHei UI" w:eastAsia="Microsoft YaHei UI" w:hAnsi="Microsoft YaHei UI" w:hint="eastAsia"/>
                    </w:rPr>
                    <w:t>02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.</w:t>
                  </w:r>
                  <w:r w:rsidRPr="00BA5BF6">
                    <w:rPr>
                      <w:rFonts w:ascii="Microsoft YaHei UI" w:eastAsia="Microsoft YaHei UI" w:hAnsi="Microsoft YaHei UI" w:hint="eastAsia"/>
                    </w:rPr>
                    <w:t>02</w:t>
                  </w:r>
                </w:p>
              </w:tc>
            </w:tr>
            <w:tr w:rsidR="00B61F63" w:rsidRPr="00BA5BF6" w:rsidTr="00DE7C8D">
              <w:trPr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 w:rsidR="00B61F63" w:rsidRPr="00BA5BF6" w:rsidRDefault="00B61F63" w:rsidP="007569C1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身份</w:t>
                  </w:r>
                  <w:r>
                    <w:rPr>
                      <w:rFonts w:ascii="Microsoft YaHei UI" w:eastAsia="Microsoft YaHei UI" w:hAnsi="Microsoft YaHei UI"/>
                    </w:rPr>
                    <w:t>证号</w:t>
                  </w:r>
                </w:p>
              </w:tc>
              <w:tc>
                <w:tcPr>
                  <w:tcW w:w="1844" w:type="dxa"/>
                </w:tcPr>
                <w:p w:rsidR="00B61F63" w:rsidRPr="00B61F63" w:rsidRDefault="00B61F63" w:rsidP="00B61F6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  <w:sz w:val="15"/>
                      <w:szCs w:val="15"/>
                    </w:rPr>
                  </w:pPr>
                  <w:r w:rsidRPr="00B61F63">
                    <w:rPr>
                      <w:rFonts w:ascii="Microsoft YaHei UI" w:eastAsia="Microsoft YaHei UI" w:hAnsi="Microsoft YaHei UI" w:hint="eastAsia"/>
                      <w:sz w:val="15"/>
                      <w:szCs w:val="15"/>
                    </w:rPr>
                    <w:t>142327199302026610</w:t>
                  </w:r>
                </w:p>
              </w:tc>
            </w:tr>
            <w:tr w:rsidR="00972028" w:rsidRPr="00BA5BF6" w:rsidTr="00DE7C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最高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学历</w:t>
                  </w:r>
                </w:p>
              </w:tc>
              <w:tc>
                <w:tcPr>
                  <w:tcW w:w="1844" w:type="dxa"/>
                </w:tcPr>
                <w:p w:rsidR="00972028" w:rsidRPr="00BA5BF6" w:rsidRDefault="00972028" w:rsidP="007569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本科</w:t>
                  </w:r>
                </w:p>
              </w:tc>
            </w:tr>
            <w:tr w:rsidR="00972028" w:rsidRPr="00BA5BF6" w:rsidTr="00DE7C8D">
              <w:trPr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毕业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院校</w:t>
                  </w:r>
                  <w:bookmarkStart w:id="0" w:name="_GoBack"/>
                  <w:bookmarkEnd w:id="0"/>
                </w:p>
              </w:tc>
              <w:tc>
                <w:tcPr>
                  <w:tcW w:w="1844" w:type="dxa"/>
                </w:tcPr>
                <w:p w:rsidR="00972028" w:rsidRPr="00BA5BF6" w:rsidRDefault="00972028" w:rsidP="007569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山西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农业大学</w:t>
                  </w:r>
                </w:p>
              </w:tc>
            </w:tr>
            <w:tr w:rsidR="00972028" w:rsidRPr="00BA5BF6" w:rsidTr="00DE7C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毕业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时间</w:t>
                  </w:r>
                </w:p>
              </w:tc>
              <w:tc>
                <w:tcPr>
                  <w:tcW w:w="1844" w:type="dxa"/>
                </w:tcPr>
                <w:p w:rsidR="00972028" w:rsidRPr="00BA5BF6" w:rsidRDefault="00972028" w:rsidP="007569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2016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.07</w:t>
                  </w:r>
                </w:p>
              </w:tc>
            </w:tr>
            <w:tr w:rsidR="00972028" w:rsidRPr="00BA5BF6" w:rsidTr="00DE7C8D">
              <w:trPr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专业</w:t>
                  </w:r>
                </w:p>
              </w:tc>
              <w:tc>
                <w:tcPr>
                  <w:tcW w:w="1844" w:type="dxa"/>
                </w:tcPr>
                <w:p w:rsidR="00972028" w:rsidRPr="00BA5BF6" w:rsidRDefault="00972028" w:rsidP="007569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软件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工程</w:t>
                  </w:r>
                </w:p>
              </w:tc>
            </w:tr>
            <w:tr w:rsidR="00972028" w:rsidTr="00DE7C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现任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职务</w:t>
                  </w:r>
                </w:p>
              </w:tc>
              <w:tc>
                <w:tcPr>
                  <w:tcW w:w="1844" w:type="dxa"/>
                </w:tcPr>
                <w:p w:rsidR="00972028" w:rsidRDefault="00972028" w:rsidP="007569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报表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工程师</w:t>
                  </w:r>
                </w:p>
              </w:tc>
            </w:tr>
            <w:tr w:rsidR="00972028" w:rsidTr="00DE7C8D">
              <w:trPr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 w:rsidR="00972028" w:rsidRDefault="00192694" w:rsidP="007569C1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工作</w:t>
                  </w:r>
                  <w:r>
                    <w:rPr>
                      <w:rFonts w:ascii="Microsoft YaHei UI" w:eastAsia="Microsoft YaHei UI" w:hAnsi="Microsoft YaHei UI"/>
                    </w:rPr>
                    <w:t>年限</w:t>
                  </w:r>
                </w:p>
              </w:tc>
              <w:tc>
                <w:tcPr>
                  <w:tcW w:w="1844" w:type="dxa"/>
                </w:tcPr>
                <w:p w:rsidR="00972028" w:rsidRDefault="00192694" w:rsidP="007569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3年</w:t>
                  </w:r>
                </w:p>
              </w:tc>
            </w:tr>
            <w:tr w:rsidR="00192694" w:rsidTr="00DE7C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 w:rsidR="00192694" w:rsidRDefault="00B61F63" w:rsidP="007569C1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施工</w:t>
                  </w:r>
                  <w:r>
                    <w:rPr>
                      <w:rFonts w:ascii="Microsoft YaHei UI" w:eastAsia="Microsoft YaHei UI" w:hAnsi="Microsoft YaHei UI"/>
                    </w:rPr>
                    <w:t>年限</w:t>
                  </w:r>
                </w:p>
              </w:tc>
              <w:tc>
                <w:tcPr>
                  <w:tcW w:w="1844" w:type="dxa"/>
                </w:tcPr>
                <w:p w:rsidR="00192694" w:rsidRDefault="00B61F63" w:rsidP="007569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3年</w:t>
                  </w:r>
                </w:p>
              </w:tc>
            </w:tr>
            <w:tr w:rsidR="00B61F63" w:rsidTr="00DE7C8D">
              <w:trPr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 w:rsidR="00B61F63" w:rsidRDefault="00B61F63" w:rsidP="007569C1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技术</w:t>
                  </w:r>
                  <w:r>
                    <w:rPr>
                      <w:rFonts w:ascii="Microsoft YaHei UI" w:eastAsia="Microsoft YaHei UI" w:hAnsi="Microsoft YaHei UI"/>
                    </w:rPr>
                    <w:t>职称</w:t>
                  </w:r>
                </w:p>
              </w:tc>
              <w:tc>
                <w:tcPr>
                  <w:tcW w:w="1844" w:type="dxa"/>
                </w:tcPr>
                <w:p w:rsidR="00B61F63" w:rsidRDefault="00B61F63" w:rsidP="007569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中级</w:t>
                  </w:r>
                </w:p>
              </w:tc>
            </w:tr>
          </w:tbl>
          <w:p w:rsidR="00972028" w:rsidRPr="001B3A1A" w:rsidRDefault="00972028" w:rsidP="007569C1">
            <w:pPr>
              <w:rPr>
                <w:rFonts w:ascii="Microsoft YaHei UI" w:eastAsia="Microsoft YaHei UI" w:hAnsi="Microsoft YaHei UI"/>
              </w:rPr>
            </w:pPr>
          </w:p>
          <w:p w:rsidR="002C2CDD" w:rsidRPr="001B3A1A" w:rsidRDefault="005C484F" w:rsidP="007569C1">
            <w:pPr>
              <w:pStyle w:val="3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相关</w:t>
            </w:r>
            <w:r>
              <w:rPr>
                <w:rFonts w:ascii="Microsoft YaHei UI" w:eastAsia="Microsoft YaHei UI" w:hAnsi="Microsoft YaHei UI"/>
              </w:rPr>
              <w:t>证书</w:t>
            </w:r>
          </w:p>
          <w:p w:rsidR="00B61F63" w:rsidRDefault="0006150F" w:rsidP="005C484F">
            <w:pPr>
              <w:tabs>
                <w:tab w:val="left" w:pos="840"/>
              </w:tabs>
              <w:rPr>
                <w:rFonts w:ascii="微软雅黑" w:eastAsia="微软雅黑" w:hAnsi="微软雅黑"/>
                <w:b/>
              </w:rPr>
            </w:pPr>
            <w:proofErr w:type="gramStart"/>
            <w:r w:rsidRPr="0006150F">
              <w:rPr>
                <w:rFonts w:ascii="微软雅黑" w:eastAsia="微软雅黑" w:hAnsi="微软雅黑" w:hint="eastAsia"/>
                <w:b/>
              </w:rPr>
              <w:t>帆软认证</w:t>
            </w:r>
            <w:proofErr w:type="gramEnd"/>
            <w:r w:rsidRPr="0006150F">
              <w:rPr>
                <w:rFonts w:ascii="微软雅黑" w:eastAsia="微软雅黑" w:hAnsi="微软雅黑" w:hint="eastAsia"/>
                <w:b/>
              </w:rPr>
              <w:t>初级工程师:</w:t>
            </w:r>
          </w:p>
          <w:p w:rsidR="0006150F" w:rsidRPr="0006150F" w:rsidRDefault="0006150F" w:rsidP="005C484F">
            <w:pPr>
              <w:tabs>
                <w:tab w:val="left" w:pos="840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FCRA</w:t>
            </w:r>
            <w:r>
              <w:rPr>
                <w:rFonts w:ascii="微软雅黑" w:eastAsia="微软雅黑" w:hAnsi="微软雅黑"/>
              </w:rPr>
              <w:t>20170718030</w:t>
            </w:r>
          </w:p>
          <w:p w:rsidR="0006150F" w:rsidRPr="00975767" w:rsidRDefault="0006150F" w:rsidP="00975767">
            <w:pPr>
              <w:pStyle w:val="a4"/>
              <w:rPr>
                <w:rFonts w:ascii="微软雅黑" w:eastAsia="微软雅黑" w:hAnsi="微软雅黑"/>
              </w:rPr>
            </w:pPr>
            <w:proofErr w:type="gramStart"/>
            <w:r w:rsidRPr="0006150F">
              <w:rPr>
                <w:rFonts w:ascii="微软雅黑" w:eastAsia="微软雅黑" w:hAnsi="微软雅黑" w:hint="eastAsia"/>
                <w:b/>
              </w:rPr>
              <w:t>帆软认证</w:t>
            </w:r>
            <w:proofErr w:type="gramEnd"/>
            <w:r w:rsidRPr="0006150F">
              <w:rPr>
                <w:rFonts w:ascii="微软雅黑" w:eastAsia="微软雅黑" w:hAnsi="微软雅黑" w:hint="eastAsia"/>
                <w:b/>
              </w:rPr>
              <w:t>中级工程师:</w:t>
            </w:r>
            <w:r w:rsidR="00975767" w:rsidRPr="00B83ACB">
              <w:rPr>
                <w:rFonts w:ascii="微软雅黑" w:eastAsia="微软雅黑" w:hAnsi="微软雅黑" w:hint="eastAsia"/>
              </w:rPr>
              <w:t xml:space="preserve"> FCRP2017</w:t>
            </w:r>
            <w:r w:rsidR="00975767" w:rsidRPr="00B83ACB">
              <w:rPr>
                <w:rFonts w:ascii="微软雅黑" w:eastAsia="微软雅黑" w:hAnsi="微软雅黑"/>
              </w:rPr>
              <w:t>0727030</w:t>
            </w:r>
          </w:p>
        </w:tc>
        <w:tc>
          <w:tcPr>
            <w:tcW w:w="6480" w:type="dxa"/>
            <w:tcMar>
              <w:top w:w="504" w:type="dxa"/>
              <w:left w:w="0" w:type="dxa"/>
            </w:tcMar>
          </w:tcPr>
          <w:tbl>
            <w:tblPr>
              <w:tblStyle w:val="a3"/>
              <w:tblW w:w="67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标题布局表格"/>
            </w:tblPr>
            <w:tblGrid>
              <w:gridCol w:w="6765"/>
            </w:tblGrid>
            <w:tr w:rsidR="00C612DA" w:rsidRPr="001B3A1A" w:rsidTr="00C61490">
              <w:trPr>
                <w:trHeight w:hRule="exact" w:val="1220"/>
              </w:trPr>
              <w:tc>
                <w:tcPr>
                  <w:tcW w:w="6765" w:type="dxa"/>
                  <w:vAlign w:val="center"/>
                </w:tcPr>
                <w:p w:rsidR="00C612DA" w:rsidRPr="00876D61" w:rsidRDefault="00FD25E7" w:rsidP="00240EDD">
                  <w:pPr>
                    <w:pStyle w:val="1"/>
                    <w:outlineLvl w:val="0"/>
                  </w:pPr>
                  <w:sdt>
                    <w:sdtPr>
                      <w:alias w:val="你的姓名："/>
                      <w:tag w:val="你的姓名："/>
                      <w:id w:val="1982421306"/>
                      <w:placeholder>
                        <w:docPart w:val="A731E960AD024BF6BC8F1FA6AF1CAAD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40EDD">
                        <w:rPr>
                          <w:rFonts w:hint="eastAsia"/>
                        </w:rPr>
                        <w:t>高</w:t>
                      </w:r>
                      <w:r w:rsidR="00240EDD">
                        <w:t>祥云</w:t>
                      </w:r>
                    </w:sdtContent>
                  </w:sdt>
                </w:p>
                <w:p w:rsidR="00C612DA" w:rsidRPr="001B3A1A" w:rsidRDefault="00FD25E7" w:rsidP="0006150F">
                  <w:pPr>
                    <w:pStyle w:val="2"/>
                    <w:outlineLvl w:val="1"/>
                    <w:rPr>
                      <w:rFonts w:ascii="Microsoft YaHei UI" w:hAnsi="Microsoft YaHei UI"/>
                    </w:rPr>
                  </w:pPr>
                  <w:sdt>
                    <w:sdtPr>
                      <w:alias w:val="职业或行业："/>
                      <w:tag w:val="职业或行业："/>
                      <w:id w:val="-83681269"/>
                      <w:placeholder>
                        <w:docPart w:val="B73202A6327C4CB882F8A6083C951B6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72028" w:rsidRPr="00972028">
                        <w:rPr>
                          <w:rFonts w:hint="eastAsia"/>
                        </w:rPr>
                        <w:t>商务智能</w:t>
                      </w:r>
                      <w:r w:rsidR="00972028" w:rsidRPr="00972028">
                        <w:rPr>
                          <w:rFonts w:hint="eastAsia"/>
                        </w:rPr>
                        <w:t>(</w:t>
                      </w:r>
                      <w:r w:rsidR="00972028" w:rsidRPr="00972028">
                        <w:t>Business Intelligence</w:t>
                      </w:r>
                      <w:r w:rsidR="00972028" w:rsidRPr="00972028">
                        <w:rPr>
                          <w:rFonts w:hint="eastAsia"/>
                        </w:rPr>
                        <w:t>)</w:t>
                      </w:r>
                    </w:sdtContent>
                  </w:sdt>
                  <w:r w:rsidR="00E02DCD" w:rsidRPr="00705AFF">
                    <w:rPr>
                      <w:rFonts w:ascii="Microsoft YaHei UI" w:hAnsi="Microsoft YaHei UI"/>
                      <w:b w:val="0"/>
                      <w:lang w:val="zh-CN" w:bidi="zh-CN"/>
                    </w:rPr>
                    <w:t xml:space="preserve"> |</w:t>
                  </w:r>
                  <w:r w:rsidR="0006150F" w:rsidRPr="0006150F">
                    <w:rPr>
                      <w:rFonts w:ascii="Microsoft YaHei UI" w:hAnsi="Microsoft YaHei UI" w:hint="eastAsia"/>
                      <w:lang w:val="zh-CN" w:bidi="zh-CN"/>
                    </w:rPr>
                    <w:t>华正云科</w:t>
                  </w:r>
                  <w:r w:rsidR="0006150F" w:rsidRPr="0006150F">
                    <w:rPr>
                      <w:rFonts w:ascii="Microsoft YaHei UI" w:hAnsi="Microsoft YaHei UI"/>
                      <w:lang w:val="zh-CN" w:bidi="zh-CN"/>
                    </w:rPr>
                    <w:t>|</w:t>
                  </w:r>
                  <w:r w:rsidR="00E02DCD" w:rsidRPr="00972028">
                    <w:t xml:space="preserve"> </w:t>
                  </w:r>
                  <w:sdt>
                    <w:sdtPr>
                      <w:rPr>
                        <w:rFonts w:ascii="Microsoft YaHei UI" w:hAnsi="Microsoft YaHei UI"/>
                        <w:lang w:val="zh-CN" w:bidi="zh-CN"/>
                      </w:rPr>
                      <w:alias w:val="链接到其他联机属性："/>
                      <w:tag w:val="链接到其他联机属性："/>
                      <w:id w:val="1480037238"/>
                      <w:placeholder>
                        <w:docPart w:val="F649FC49565540578CDDEAEE8D24445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6150F" w:rsidRPr="0006150F">
                        <w:rPr>
                          <w:rFonts w:ascii="Microsoft YaHei UI" w:hAnsi="Microsoft YaHei UI" w:hint="eastAsia"/>
                          <w:lang w:val="zh-CN" w:bidi="zh-CN"/>
                        </w:rPr>
                        <w:t>技术顾问</w:t>
                      </w:r>
                    </w:sdtContent>
                  </w:sdt>
                </w:p>
              </w:tc>
            </w:tr>
          </w:tbl>
          <w:p w:rsidR="002C2CDD" w:rsidRPr="001B3A1A" w:rsidRDefault="00B61F63" w:rsidP="005406DD">
            <w:pPr>
              <w:pStyle w:val="3"/>
              <w:spacing w:line="240" w:lineRule="auto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项目经验</w:t>
            </w:r>
          </w:p>
          <w:p w:rsidR="002C2CDD" w:rsidRPr="001B3A1A" w:rsidRDefault="00B61F63" w:rsidP="007569C1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r>
              <w:rPr>
                <w:rFonts w:ascii="Microsoft YaHei UI" w:eastAsia="Microsoft YaHei UI" w:hAnsi="Microsoft YaHei UI" w:hint="eastAsia"/>
                <w:b/>
              </w:rPr>
              <w:t>报表</w:t>
            </w:r>
            <w:r>
              <w:rPr>
                <w:rFonts w:ascii="Microsoft YaHei UI" w:eastAsia="Microsoft YaHei UI" w:hAnsi="Microsoft YaHei UI"/>
                <w:b/>
              </w:rPr>
              <w:t>开发</w:t>
            </w:r>
            <w:r>
              <w:rPr>
                <w:rFonts w:ascii="Microsoft YaHei UI" w:eastAsia="Microsoft YaHei UI" w:hAnsi="Microsoft YaHei UI" w:hint="eastAsia"/>
                <w:b/>
              </w:rPr>
              <w:t>工程师</w:t>
            </w:r>
            <w:r w:rsidR="005C484F">
              <w:rPr>
                <w:rFonts w:ascii="Microsoft YaHei UI" w:eastAsia="Microsoft YaHei UI" w:hAnsi="Microsoft YaHei UI" w:hint="eastAsia"/>
                <w:b/>
              </w:rPr>
              <w:t xml:space="preserve"> </w:t>
            </w:r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• </w:t>
            </w:r>
            <w:r>
              <w:rPr>
                <w:rFonts w:ascii="Microsoft YaHei UI" w:eastAsia="Microsoft YaHei UI" w:hAnsi="Microsoft YaHei UI" w:hint="eastAsia"/>
                <w:b/>
              </w:rPr>
              <w:t>中体彩</w:t>
            </w:r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r>
              <w:rPr>
                <w:rFonts w:ascii="Microsoft YaHei UI" w:eastAsia="Microsoft YaHei UI" w:hAnsi="Microsoft YaHei UI"/>
                <w:b/>
              </w:rPr>
              <w:t>2014.08-2015.10</w:t>
            </w:r>
          </w:p>
          <w:p w:rsidR="00B61F63" w:rsidRPr="00B61F63" w:rsidRDefault="00B61F63" w:rsidP="00B61F63">
            <w:pPr>
              <w:pStyle w:val="10"/>
              <w:numPr>
                <w:ilvl w:val="0"/>
                <w:numId w:val="1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负责报表系统数据建模</w:t>
            </w:r>
          </w:p>
          <w:p w:rsidR="00B61F63" w:rsidRPr="00B61F63" w:rsidRDefault="00B61F63" w:rsidP="00B61F63">
            <w:pPr>
              <w:pStyle w:val="10"/>
              <w:numPr>
                <w:ilvl w:val="0"/>
                <w:numId w:val="1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负责报表系统取数逻辑的编写</w:t>
            </w:r>
          </w:p>
          <w:p w:rsidR="002C2CDD" w:rsidRPr="00B61F63" w:rsidRDefault="00B61F63" w:rsidP="007569C1">
            <w:pPr>
              <w:pStyle w:val="10"/>
              <w:numPr>
                <w:ilvl w:val="0"/>
                <w:numId w:val="1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负责报表系统展现开发</w:t>
            </w:r>
          </w:p>
          <w:p w:rsidR="002C2CDD" w:rsidRPr="001B3A1A" w:rsidRDefault="00B61F63" w:rsidP="007569C1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r w:rsidRPr="00B61F63">
              <w:rPr>
                <w:rFonts w:ascii="Microsoft YaHei UI" w:eastAsia="Microsoft YaHei UI" w:hAnsi="Microsoft YaHei UI" w:hint="eastAsia"/>
                <w:b/>
              </w:rPr>
              <w:t>数据分析工程师</w:t>
            </w:r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r w:rsidRPr="00B61F63">
              <w:rPr>
                <w:rFonts w:ascii="Microsoft YaHei UI" w:eastAsia="Microsoft YaHei UI" w:hAnsi="Microsoft YaHei UI" w:hint="eastAsia"/>
                <w:b/>
              </w:rPr>
              <w:t>华</w:t>
            </w:r>
            <w:proofErr w:type="gramStart"/>
            <w:r w:rsidRPr="00B61F63">
              <w:rPr>
                <w:rFonts w:ascii="Microsoft YaHei UI" w:eastAsia="Microsoft YaHei UI" w:hAnsi="Microsoft YaHei UI" w:hint="eastAsia"/>
                <w:b/>
              </w:rPr>
              <w:t>福证券</w:t>
            </w:r>
            <w:proofErr w:type="gramEnd"/>
            <w:r w:rsidRPr="00B61F63">
              <w:rPr>
                <w:rFonts w:ascii="Microsoft YaHei UI" w:eastAsia="Microsoft YaHei UI" w:hAnsi="Microsoft YaHei UI" w:hint="eastAsia"/>
                <w:b/>
              </w:rPr>
              <w:t>财务报表系统项目</w:t>
            </w:r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r>
              <w:rPr>
                <w:rFonts w:ascii="Microsoft YaHei UI" w:eastAsia="Microsoft YaHei UI" w:hAnsi="Microsoft YaHei UI"/>
                <w:b/>
              </w:rPr>
              <w:t>2015.11-2016.08</w:t>
            </w:r>
          </w:p>
          <w:p w:rsidR="00B61F63" w:rsidRPr="00B61F63" w:rsidRDefault="00B61F63" w:rsidP="00B61F63">
            <w:pPr>
              <w:pStyle w:val="10"/>
              <w:numPr>
                <w:ilvl w:val="0"/>
                <w:numId w:val="2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负责财务系统标准报表的开发</w:t>
            </w:r>
          </w:p>
          <w:p w:rsidR="00B61F63" w:rsidRPr="00B61F63" w:rsidRDefault="00B61F63" w:rsidP="00B61F63">
            <w:pPr>
              <w:pStyle w:val="10"/>
              <w:numPr>
                <w:ilvl w:val="0"/>
                <w:numId w:val="2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负责财务分析模块图表的开发</w:t>
            </w:r>
          </w:p>
          <w:p w:rsidR="002C2CDD" w:rsidRDefault="00B61F63" w:rsidP="007569C1">
            <w:pPr>
              <w:pStyle w:val="10"/>
              <w:numPr>
                <w:ilvl w:val="0"/>
                <w:numId w:val="2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负责技术文档的编写</w:t>
            </w:r>
          </w:p>
          <w:p w:rsidR="00B61F63" w:rsidRPr="001B3A1A" w:rsidRDefault="00B61F63" w:rsidP="00B61F63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r w:rsidRPr="00B61F63">
              <w:rPr>
                <w:rFonts w:ascii="Microsoft YaHei UI" w:eastAsia="Microsoft YaHei UI" w:hAnsi="Microsoft YaHei UI" w:hint="eastAsia"/>
                <w:b/>
              </w:rPr>
              <w:t>数据分析工程师</w:t>
            </w:r>
            <w:r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</w:t>
            </w:r>
            <w:r w:rsidR="005C484F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</w:t>
            </w:r>
            <w:r w:rsidRPr="00B61F63">
              <w:rPr>
                <w:rFonts w:ascii="Microsoft YaHei UI" w:eastAsia="Microsoft YaHei UI" w:hAnsi="Microsoft YaHei UI" w:hint="eastAsia"/>
                <w:b/>
              </w:rPr>
              <w:t>信</w:t>
            </w:r>
            <w:proofErr w:type="gramStart"/>
            <w:r w:rsidRPr="00B61F63">
              <w:rPr>
                <w:rFonts w:ascii="Microsoft YaHei UI" w:eastAsia="Microsoft YaHei UI" w:hAnsi="Microsoft YaHei UI" w:hint="eastAsia"/>
                <w:b/>
              </w:rPr>
              <w:t>达证券</w:t>
            </w:r>
            <w:proofErr w:type="gramEnd"/>
            <w:r w:rsidRPr="00B61F63">
              <w:rPr>
                <w:rFonts w:ascii="Microsoft YaHei UI" w:eastAsia="Microsoft YaHei UI" w:hAnsi="Microsoft YaHei UI" w:hint="eastAsia"/>
                <w:b/>
              </w:rPr>
              <w:t>全成本项目</w:t>
            </w:r>
            <w:r w:rsidR="005C484F">
              <w:rPr>
                <w:rFonts w:ascii="Microsoft YaHei UI" w:eastAsia="Microsoft YaHei UI" w:hAnsi="Microsoft YaHei UI" w:hint="eastAsia"/>
                <w:b/>
              </w:rPr>
              <w:t xml:space="preserve"> </w:t>
            </w:r>
            <w:r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• </w:t>
            </w:r>
            <w:r>
              <w:rPr>
                <w:rFonts w:ascii="Microsoft YaHei UI" w:eastAsia="Microsoft YaHei UI" w:hAnsi="Microsoft YaHei UI"/>
                <w:b/>
              </w:rPr>
              <w:t>2016.10-2017.02</w:t>
            </w:r>
          </w:p>
          <w:p w:rsidR="00B61F63" w:rsidRPr="00B61F63" w:rsidRDefault="00B61F63" w:rsidP="00B61F63">
            <w:pPr>
              <w:pStyle w:val="10"/>
              <w:numPr>
                <w:ilvl w:val="0"/>
                <w:numId w:val="3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负责HRS系统与财务系统的对接</w:t>
            </w:r>
          </w:p>
          <w:p w:rsidR="00B61F63" w:rsidRPr="00B61F63" w:rsidRDefault="00B61F63" w:rsidP="00B61F63">
            <w:pPr>
              <w:pStyle w:val="10"/>
              <w:numPr>
                <w:ilvl w:val="0"/>
                <w:numId w:val="3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负责全成本分析模块的开发</w:t>
            </w:r>
          </w:p>
          <w:p w:rsidR="00B61F63" w:rsidRDefault="00B61F63" w:rsidP="00B61F63">
            <w:pPr>
              <w:pStyle w:val="10"/>
              <w:numPr>
                <w:ilvl w:val="0"/>
                <w:numId w:val="3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负责技术文档的编写</w:t>
            </w:r>
          </w:p>
          <w:p w:rsidR="00B61F63" w:rsidRPr="001B3A1A" w:rsidRDefault="00B61F63" w:rsidP="00B61F63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r w:rsidRPr="00B61F63">
              <w:rPr>
                <w:rFonts w:ascii="Microsoft YaHei UI" w:eastAsia="Microsoft YaHei UI" w:hAnsi="Microsoft YaHei UI" w:hint="eastAsia"/>
                <w:b/>
              </w:rPr>
              <w:t>数据分析工程师</w:t>
            </w:r>
            <w:r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</w:t>
            </w:r>
            <w:r w:rsidR="005C484F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</w:t>
            </w:r>
            <w:r w:rsidR="00975767">
              <w:rPr>
                <w:rFonts w:ascii="Microsoft YaHei UI" w:eastAsia="Microsoft YaHei UI" w:hAnsi="Microsoft YaHei UI" w:hint="eastAsia"/>
                <w:b/>
                <w:lang w:val="zh-CN" w:bidi="zh-CN"/>
              </w:rPr>
              <w:t>中石化</w:t>
            </w:r>
            <w:r w:rsidR="00975767">
              <w:rPr>
                <w:rFonts w:ascii="Microsoft YaHei UI" w:eastAsia="Microsoft YaHei UI" w:hAnsi="Microsoft YaHei UI" w:hint="eastAsia"/>
                <w:b/>
              </w:rPr>
              <w:t>报表</w:t>
            </w:r>
            <w:r w:rsidRPr="00B61F63">
              <w:rPr>
                <w:rFonts w:ascii="Microsoft YaHei UI" w:eastAsia="Microsoft YaHei UI" w:hAnsi="Microsoft YaHei UI" w:hint="eastAsia"/>
                <w:b/>
              </w:rPr>
              <w:t>项目</w:t>
            </w:r>
            <w:r w:rsidR="005C484F">
              <w:rPr>
                <w:rFonts w:ascii="Microsoft YaHei UI" w:eastAsia="Microsoft YaHei UI" w:hAnsi="Microsoft YaHei UI" w:hint="eastAsia"/>
                <w:b/>
              </w:rPr>
              <w:t xml:space="preserve"> </w:t>
            </w:r>
            <w:r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• </w:t>
            </w:r>
            <w:r w:rsidR="005C484F">
              <w:rPr>
                <w:rFonts w:ascii="Microsoft YaHei UI" w:eastAsia="Microsoft YaHei UI" w:hAnsi="Microsoft YaHei UI"/>
                <w:b/>
              </w:rPr>
              <w:t>2017.04-2017.08</w:t>
            </w:r>
          </w:p>
          <w:p w:rsidR="005C484F" w:rsidRPr="0000037E" w:rsidRDefault="005C484F" w:rsidP="005C484F">
            <w:pPr>
              <w:pStyle w:val="10"/>
              <w:numPr>
                <w:ilvl w:val="0"/>
                <w:numId w:val="4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00037E">
              <w:rPr>
                <w:rFonts w:ascii="微软雅黑" w:eastAsia="微软雅黑" w:hAnsi="微软雅黑" w:hint="eastAsia"/>
              </w:rPr>
              <w:t>负责零售模块图表的开发</w:t>
            </w:r>
          </w:p>
          <w:p w:rsidR="005C484F" w:rsidRPr="0000037E" w:rsidRDefault="005C484F" w:rsidP="005C484F">
            <w:pPr>
              <w:pStyle w:val="10"/>
              <w:numPr>
                <w:ilvl w:val="0"/>
                <w:numId w:val="4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00037E">
              <w:rPr>
                <w:rFonts w:ascii="微软雅黑" w:eastAsia="微软雅黑" w:hAnsi="微软雅黑" w:hint="eastAsia"/>
              </w:rPr>
              <w:t>负责后台数据建模</w:t>
            </w:r>
          </w:p>
          <w:p w:rsidR="00975767" w:rsidRPr="0000037E" w:rsidRDefault="005C484F" w:rsidP="00975767">
            <w:pPr>
              <w:pStyle w:val="10"/>
              <w:numPr>
                <w:ilvl w:val="0"/>
                <w:numId w:val="4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00037E">
              <w:rPr>
                <w:rFonts w:ascii="微软雅黑" w:eastAsia="微软雅黑" w:hAnsi="微软雅黑" w:hint="eastAsia"/>
              </w:rPr>
              <w:t>负责</w:t>
            </w:r>
            <w:r w:rsidRPr="0000037E">
              <w:rPr>
                <w:rFonts w:ascii="微软雅黑" w:eastAsia="微软雅黑" w:hAnsi="微软雅黑"/>
              </w:rPr>
              <w:t>与外围系统衔接</w:t>
            </w:r>
            <w:r w:rsidRPr="0000037E">
              <w:rPr>
                <w:rFonts w:ascii="微软雅黑" w:eastAsia="微软雅黑" w:hAnsi="微软雅黑" w:hint="eastAsia"/>
              </w:rPr>
              <w:t>ETL</w:t>
            </w:r>
          </w:p>
          <w:p w:rsidR="00975767" w:rsidRDefault="00975767" w:rsidP="0000037E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r w:rsidRPr="00B61F63">
              <w:rPr>
                <w:rFonts w:ascii="Microsoft YaHei UI" w:eastAsia="Microsoft YaHei UI" w:hAnsi="Microsoft YaHei UI" w:hint="eastAsia"/>
                <w:b/>
              </w:rPr>
              <w:t>数据分析工程师</w:t>
            </w:r>
            <w:r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</w:t>
            </w:r>
            <w:r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b/>
                <w:lang w:val="zh-CN" w:bidi="zh-CN"/>
              </w:rPr>
              <w:t>信达</w:t>
            </w:r>
            <w:r>
              <w:rPr>
                <w:rFonts w:ascii="Microsoft YaHei UI" w:eastAsia="Microsoft YaHei UI" w:hAnsi="Microsoft YaHei UI"/>
                <w:b/>
                <w:lang w:val="zh-CN" w:bidi="zh-CN"/>
              </w:rPr>
              <w:t>资产报表</w:t>
            </w:r>
            <w:r w:rsidRPr="00B61F63">
              <w:rPr>
                <w:rFonts w:ascii="Microsoft YaHei UI" w:eastAsia="Microsoft YaHei UI" w:hAnsi="Microsoft YaHei UI" w:hint="eastAsia"/>
                <w:b/>
              </w:rPr>
              <w:t>项目</w:t>
            </w:r>
            <w:r>
              <w:rPr>
                <w:rFonts w:ascii="Microsoft YaHei UI" w:eastAsia="Microsoft YaHei UI" w:hAnsi="Microsoft YaHei UI" w:hint="eastAsia"/>
                <w:b/>
              </w:rPr>
              <w:t xml:space="preserve"> </w:t>
            </w:r>
            <w:r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• </w:t>
            </w:r>
            <w:r w:rsidR="0000037E">
              <w:rPr>
                <w:rFonts w:ascii="Microsoft YaHei UI" w:eastAsia="Microsoft YaHei UI" w:hAnsi="Microsoft YaHei UI"/>
                <w:b/>
              </w:rPr>
              <w:t>2017.10-2018.03</w:t>
            </w:r>
          </w:p>
          <w:p w:rsidR="0000037E" w:rsidRPr="0000037E" w:rsidRDefault="005E5FE8" w:rsidP="0000037E">
            <w:pPr>
              <w:pStyle w:val="10"/>
              <w:numPr>
                <w:ilvl w:val="0"/>
                <w:numId w:val="5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负责报表</w:t>
            </w:r>
            <w:r>
              <w:rPr>
                <w:rFonts w:ascii="微软雅黑" w:eastAsia="微软雅黑" w:hAnsi="微软雅黑"/>
              </w:rPr>
              <w:t>系统与</w:t>
            </w:r>
            <w:r>
              <w:rPr>
                <w:rFonts w:ascii="微软雅黑" w:eastAsia="微软雅黑" w:hAnsi="微软雅黑" w:hint="eastAsia"/>
              </w:rPr>
              <w:t>OA系统</w:t>
            </w:r>
            <w:r>
              <w:rPr>
                <w:rFonts w:ascii="微软雅黑" w:eastAsia="微软雅黑" w:hAnsi="微软雅黑"/>
              </w:rPr>
              <w:t>的集成</w:t>
            </w:r>
          </w:p>
          <w:p w:rsidR="00741125" w:rsidRPr="0000037E" w:rsidRDefault="005E5FE8" w:rsidP="00B61F63">
            <w:pPr>
              <w:pStyle w:val="10"/>
              <w:numPr>
                <w:ilvl w:val="0"/>
                <w:numId w:val="5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负责报表</w:t>
            </w:r>
            <w:r>
              <w:rPr>
                <w:rFonts w:ascii="微软雅黑" w:eastAsia="微软雅黑" w:hAnsi="微软雅黑"/>
              </w:rPr>
              <w:t>相关问题的解决</w:t>
            </w:r>
          </w:p>
        </w:tc>
      </w:tr>
    </w:tbl>
    <w:p w:rsidR="00F558F2" w:rsidRPr="00B83ACB" w:rsidRDefault="00F558F2" w:rsidP="00975767">
      <w:pPr>
        <w:pStyle w:val="a4"/>
        <w:rPr>
          <w:rFonts w:ascii="微软雅黑" w:eastAsia="微软雅黑" w:hAnsi="微软雅黑"/>
        </w:rPr>
      </w:pPr>
    </w:p>
    <w:sectPr w:rsidR="00F558F2" w:rsidRPr="00B83ACB" w:rsidSect="004E688C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5E7" w:rsidRDefault="00FD25E7" w:rsidP="00713050">
      <w:pPr>
        <w:spacing w:line="240" w:lineRule="auto"/>
      </w:pPr>
      <w:r>
        <w:separator/>
      </w:r>
    </w:p>
  </w:endnote>
  <w:endnote w:type="continuationSeparator" w:id="0">
    <w:p w:rsidR="00FD25E7" w:rsidRDefault="00FD25E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页脚布局表格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8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2443BEA" wp14:editId="0EBB3F07">
                    <wp:extent cx="329184" cy="329184"/>
                    <wp:effectExtent l="0" t="0" r="0" b="0"/>
                    <wp:docPr id="16" name="组 102" descr="电子邮件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椭圆形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组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任意多边形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等腰三角形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等腰三角形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等腰三角形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EDECCF" id="组 102" o:spid="_x0000_s1026" alt="电子邮件图标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+fShHWsIAAAeOQAADgAAAAAAAAAAAAAAAAAuAgAAZHJzL2Uy&#10;b0RvYy54bWxQSwECLQAUAAYACAAAACEAaEcb0NgAAAADAQAADwAAAAAAAAAAAAAAAADFCgAAZHJz&#10;L2Rvd25yZXYueG1sUEsFBgAAAAAEAAQA8wAAAMoLAAAAAA==&#10;">
                    <o:lock v:ext="edit" aspectratio="t"/>
                    <v:oval id="椭圆形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组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任意多边形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等腰三角形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等腰三角形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D51D22" w:rsidP="00684488">
          <w:pPr>
            <w:pStyle w:val="a8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6D99CE" wp14:editId="47B24F66">
                    <wp:extent cx="329184" cy="329184"/>
                    <wp:effectExtent l="0" t="0" r="13970" b="13970"/>
                    <wp:docPr id="9" name="组 10" descr="电话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圆圈围绕电话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电话符号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7976E9" id="组 10" o:spid="_x0000_s1026" alt="电话图标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+EnlcFARAACjXQAADgAAAAAAAAAAAAAAAAAuAgAAZHJzL2Uyb0Rv&#10;Yy54bWxQSwECLQAUAAYACAAAACEAaEcb0NgAAAADAQAADwAAAAAAAAAAAAAAAACqEwAAZHJzL2Rv&#10;d25yZXYueG1sUEsFBgAAAAAEAAQA8wAAAK8UAAAAAA==&#10;">
                    <o:lock v:ext="edit" aspectratio="t"/>
                    <v:shape id="圆圈围绕电话符号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电话符号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D51D22" w:rsidP="00684488">
          <w:pPr>
            <w:pStyle w:val="a8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E9CD48C" wp14:editId="0192C632">
                    <wp:extent cx="329184" cy="329184"/>
                    <wp:effectExtent l="0" t="0" r="13970" b="13970"/>
                    <wp:docPr id="12" name="组 16" descr="LinkedIn 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圆圈围绕 LinkedIn 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符号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DFECE9" id="组 16" o:spid="_x0000_s1026" alt="LinkedIn 图标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soy059oRAADlYwAADgAA&#10;AAAAAAAAAAAAAAAuAgAAZHJzL2Uyb0RvYy54bWxQSwECLQAUAAYACAAAACEAaEcb0NgAAAADAQAA&#10;DwAAAAAAAAAAAAAAAAA0FAAAZHJzL2Rvd25yZXYueG1sUEsFBgAAAAAEAAQA8wAAADkVAAAAAA==&#10;">
                    <o:lock v:ext="edit" aspectratio="t"/>
                    <v:shape id="圆圈围绕 LinkedIn 符号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符号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8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电子邮件："/>
            <w:tag w:val="电子邮件："/>
            <w:id w:val="-627010856"/>
            <w:placeholder>
              <w:docPart w:val="790AB64508FF45269D1EB3D989AD6259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BA5BF6" w:rsidP="00811117">
              <w:pPr>
                <w:pStyle w:val="a8"/>
              </w:pPr>
              <w:r>
                <w:rPr>
                  <w:rFonts w:hint="eastAsia"/>
                </w:rPr>
                <w:t>邮箱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电话："/>
            <w:tag w:val="电话：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D51D22" w:rsidRDefault="00BA5BF6" w:rsidP="00D51D22">
              <w:pPr>
                <w:pStyle w:val="a8"/>
                <w:rPr>
                  <w:rFonts w:asciiTheme="minorHAnsi" w:hAnsiTheme="minorHAnsi"/>
                  <w:caps w:val="0"/>
                </w:rPr>
              </w:pPr>
              <w:r>
                <w:rPr>
                  <w:rFonts w:hint="eastAsia"/>
                </w:rPr>
                <w:t>电话</w:t>
              </w:r>
            </w:p>
          </w:sdtContent>
        </w:sdt>
        <w:p w:rsidR="00684488" w:rsidRPr="00C2098A" w:rsidRDefault="00684488" w:rsidP="00811117">
          <w:pPr>
            <w:pStyle w:val="a8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："/>
            <w:tag w:val="LinkedIn URL：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D51D22" w:rsidRDefault="00D51D22" w:rsidP="00D51D22">
              <w:pPr>
                <w:pStyle w:val="a8"/>
                <w:rPr>
                  <w:rFonts w:asciiTheme="minorHAnsi" w:hAnsiTheme="minorHAnsi"/>
                  <w:caps w:val="0"/>
                </w:rPr>
              </w:pPr>
              <w:r>
                <w:rPr>
                  <w:lang w:val="zh-CN" w:bidi="zh-CN"/>
                </w:rPr>
                <w:t>LinkedIN URL</w:t>
              </w:r>
            </w:p>
          </w:sdtContent>
        </w:sdt>
        <w:p w:rsidR="00684488" w:rsidRPr="00C2098A" w:rsidRDefault="00684488" w:rsidP="00811117">
          <w:pPr>
            <w:pStyle w:val="a8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a8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8"/>
          <w:rPr>
            <w:noProof/>
          </w:rPr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975767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页脚布局表格"/>
    </w:tblPr>
    <w:tblGrid>
      <w:gridCol w:w="1276"/>
      <w:gridCol w:w="3814"/>
      <w:gridCol w:w="1289"/>
      <w:gridCol w:w="3799"/>
    </w:tblGrid>
    <w:tr w:rsidR="00BA5BF6" w:rsidTr="00192694">
      <w:tc>
        <w:tcPr>
          <w:tcW w:w="1276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A5BF6" w:rsidRDefault="00BA5BF6" w:rsidP="00217980">
          <w:pPr>
            <w:pStyle w:val="a8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3FCAF7C" wp14:editId="6FE50541">
                    <wp:extent cx="329184" cy="329184"/>
                    <wp:effectExtent l="0" t="0" r="0" b="0"/>
                    <wp:docPr id="27" name="组 102" descr="电子邮件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椭圆形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组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任意多边形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等腰三角形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等腰三角形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等腰三角形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A76079" id="组 102" o:spid="_x0000_s1026" alt="电子邮件图标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Ct6n6RXggAAB45AAAOAAAAAAAAAAAAAAAAAC4CAABkcnMvZTJvRG9jLnhtbFBLAQIt&#10;ABQABgAIAAAAIQBoRxvQ2AAAAAMBAAAPAAAAAAAAAAAAAAAAALgKAABkcnMvZG93bnJldi54bWxQ&#10;SwUGAAAAAAQABADzAAAAvQsAAAAA&#10;">
                    <o:lock v:ext="edit" aspectratio="t"/>
                    <v:oval id="椭圆形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组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任意多边形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等腰三角形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等腰三角形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814" w:type="dxa"/>
          <w:vMerge w:val="restart"/>
          <w:vAlign w:val="center"/>
        </w:tcPr>
        <w:p w:rsidR="00BA5BF6" w:rsidRPr="00192694" w:rsidRDefault="00192694" w:rsidP="00192694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微软雅黑" w:eastAsia="微软雅黑" w:hAnsi="微软雅黑" w:cs="宋体"/>
              <w:b/>
              <w:sz w:val="18"/>
              <w:szCs w:val="18"/>
              <w:lang w:val="zh-CN"/>
            </w:rPr>
          </w:pPr>
          <w:r w:rsidRPr="00192694">
            <w:rPr>
              <w:rFonts w:ascii="微软雅黑" w:eastAsia="微软雅黑" w:hAnsi="微软雅黑" w:cs="宋体"/>
              <w:b/>
              <w:sz w:val="18"/>
              <w:szCs w:val="18"/>
              <w:lang w:val="zh-CN"/>
            </w:rPr>
            <w:t>xiangyun.gao@hausentech.com</w:t>
          </w:r>
        </w:p>
      </w:tc>
      <w:tc>
        <w:tcPr>
          <w:tcW w:w="1289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A5BF6" w:rsidRDefault="00BA5BF6" w:rsidP="00217980">
          <w:pPr>
            <w:pStyle w:val="a8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078D51" wp14:editId="7CC53C41">
                    <wp:extent cx="329184" cy="329184"/>
                    <wp:effectExtent l="0" t="0" r="13970" b="13970"/>
                    <wp:docPr id="37" name="组 10" descr="电话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圆圈围绕电话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电话符号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695B20E" id="组 10" o:spid="_x0000_s1026" alt="电话图标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C3RVdHVREAAKRdAAAOAAAAAAAAAAAAAAAAAC4CAABkcnMv&#10;ZTJvRG9jLnhtbFBLAQItABQABgAIAAAAIQBoRxvQ2AAAAAMBAAAPAAAAAAAAAAAAAAAAAK8TAABk&#10;cnMvZG93bnJldi54bWxQSwUGAAAAAAQABADzAAAAtBQAAAAA&#10;">
                    <o:lock v:ext="edit" aspectratio="t"/>
                    <v:shape id="圆圈围绕电话符号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电话符号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799" w:type="dxa"/>
          <w:vMerge w:val="restart"/>
          <w:vAlign w:val="center"/>
        </w:tcPr>
        <w:p w:rsidR="00BA5BF6" w:rsidRPr="00192694" w:rsidRDefault="00192694" w:rsidP="00192694">
          <w:pPr>
            <w:rPr>
              <w:b/>
            </w:rPr>
          </w:pPr>
          <w:r w:rsidRPr="00192694">
            <w:rPr>
              <w:rFonts w:hint="eastAsia"/>
              <w:b/>
            </w:rPr>
            <w:t>13521812656</w:t>
          </w:r>
        </w:p>
      </w:tc>
    </w:tr>
    <w:tr w:rsidR="00BA5BF6" w:rsidTr="00192694">
      <w:tc>
        <w:tcPr>
          <w:tcW w:w="1276" w:type="dxa"/>
          <w:tcMar>
            <w:top w:w="144" w:type="dxa"/>
            <w:left w:w="115" w:type="dxa"/>
            <w:right w:w="115" w:type="dxa"/>
          </w:tcMar>
        </w:tcPr>
        <w:p w:rsidR="00BA5BF6" w:rsidRPr="001B3A1A" w:rsidRDefault="00FD25E7" w:rsidP="00BA5BF6">
          <w:pPr>
            <w:pStyle w:val="a8"/>
            <w:rPr>
              <w:rFonts w:ascii="Microsoft YaHei UI" w:eastAsia="Microsoft YaHei UI" w:hAnsi="Microsoft YaHei UI"/>
              <w:b/>
            </w:rPr>
          </w:pPr>
          <w:sdt>
            <w:sdtPr>
              <w:rPr>
                <w:rFonts w:ascii="Microsoft YaHei UI" w:eastAsia="Microsoft YaHei UI" w:hAnsi="Microsoft YaHei UI"/>
                <w:b/>
              </w:rPr>
              <w:alias w:val="电子邮件："/>
              <w:tag w:val="电子邮件："/>
              <w:id w:val="-1689822732"/>
              <w:placeholder>
                <w:docPart w:val="ABBD9A25980A4576AB9445E2A3CDE1A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BA5BF6">
                <w:rPr>
                  <w:rFonts w:ascii="Microsoft YaHei UI" w:eastAsia="Microsoft YaHei UI" w:hAnsi="Microsoft YaHei UI" w:hint="eastAsia"/>
                  <w:b/>
                </w:rPr>
                <w:t>邮箱</w:t>
              </w:r>
            </w:sdtContent>
          </w:sdt>
        </w:p>
      </w:tc>
      <w:tc>
        <w:tcPr>
          <w:tcW w:w="3814" w:type="dxa"/>
          <w:vMerge/>
        </w:tcPr>
        <w:p w:rsidR="00BA5BF6" w:rsidRDefault="00BA5BF6" w:rsidP="00BA5BF6">
          <w:pPr>
            <w:pStyle w:val="a8"/>
            <w:rPr>
              <w:rFonts w:ascii="Microsoft YaHei UI" w:eastAsia="Microsoft YaHei UI" w:hAnsi="Microsoft YaHei UI"/>
              <w:b/>
            </w:rPr>
          </w:pPr>
        </w:p>
      </w:tc>
      <w:tc>
        <w:tcPr>
          <w:tcW w:w="1289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Microsoft YaHei UI" w:eastAsia="Microsoft YaHei UI" w:hAnsi="Microsoft YaHei UI"/>
              <w:b/>
            </w:rPr>
            <w:alias w:val="电话："/>
            <w:tag w:val="电话："/>
            <w:id w:val="-389655527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BA5BF6" w:rsidRPr="001B3A1A" w:rsidRDefault="00BA5BF6" w:rsidP="00BA5BF6">
              <w:pPr>
                <w:pStyle w:val="a8"/>
                <w:rPr>
                  <w:rFonts w:ascii="Microsoft YaHei UI" w:eastAsia="Microsoft YaHei UI" w:hAnsi="Microsoft YaHei UI"/>
                  <w:b/>
                </w:rPr>
              </w:pPr>
              <w:r>
                <w:rPr>
                  <w:rFonts w:ascii="Microsoft YaHei UI" w:eastAsia="Microsoft YaHei UI" w:hAnsi="Microsoft YaHei UI" w:hint="eastAsia"/>
                  <w:b/>
                </w:rPr>
                <w:t>电话</w:t>
              </w:r>
            </w:p>
          </w:sdtContent>
        </w:sdt>
      </w:tc>
      <w:tc>
        <w:tcPr>
          <w:tcW w:w="3799" w:type="dxa"/>
          <w:vMerge/>
        </w:tcPr>
        <w:p w:rsidR="00BA5BF6" w:rsidRDefault="00BA5BF6" w:rsidP="00BA5BF6">
          <w:pPr>
            <w:pStyle w:val="a8"/>
            <w:rPr>
              <w:rFonts w:ascii="Microsoft YaHei UI" w:eastAsia="Microsoft YaHei UI" w:hAnsi="Microsoft YaHei UI"/>
              <w:b/>
            </w:rPr>
          </w:pPr>
        </w:p>
      </w:tc>
    </w:tr>
  </w:tbl>
  <w:p w:rsidR="00217980" w:rsidRDefault="002179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5E7" w:rsidRDefault="00FD25E7" w:rsidP="00713050">
      <w:pPr>
        <w:spacing w:line="240" w:lineRule="auto"/>
      </w:pPr>
      <w:r>
        <w:separator/>
      </w:r>
    </w:p>
  </w:footnote>
  <w:footnote w:type="continuationSeparator" w:id="0">
    <w:p w:rsidR="00FD25E7" w:rsidRDefault="00FD25E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续页标题布局表格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AA31F5" w:rsidP="001A5CA9">
          <w:pPr>
            <w:pStyle w:val="a7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193685C" wp14:editId="4F175D2C">
                    <wp:simplePos x="0" y="0"/>
                    <wp:positionH relativeFrom="column">
                      <wp:posOffset>13335</wp:posOffset>
                    </wp:positionH>
                    <wp:positionV relativeFrom="paragraph">
                      <wp:posOffset>-77470</wp:posOffset>
                    </wp:positionV>
                    <wp:extent cx="6436995" cy="1005840"/>
                    <wp:effectExtent l="0" t="0" r="1905" b="3810"/>
                    <wp:wrapNone/>
                    <wp:docPr id="53" name="红色矩形​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36995" cy="1005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243EA117" id="红色矩形​" o:spid="_x0000_s1026" style="position:absolute;left:0;text-align:left;margin-left:1.05pt;margin-top:-6.1pt;width:506.85pt;height:79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" fillcolor="#ea4e4e [3204]" stroked="f" strokeweight="1pt"/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3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标题布局表格"/>
          </w:tblPr>
          <w:tblGrid>
            <w:gridCol w:w="6499"/>
          </w:tblGrid>
          <w:tr w:rsidR="001A5CA9" w:rsidTr="00866D3D">
            <w:trPr>
              <w:trHeight w:hRule="exact" w:val="1305"/>
            </w:trPr>
            <w:tc>
              <w:tcPr>
                <w:tcW w:w="6055" w:type="dxa"/>
                <w:vAlign w:val="center"/>
              </w:tcPr>
              <w:p w:rsidR="001A5CA9" w:rsidRPr="009B3C40" w:rsidRDefault="00FD25E7" w:rsidP="00866D3D">
                <w:pPr>
                  <w:pStyle w:val="1"/>
                  <w:outlineLvl w:val="0"/>
                </w:pPr>
                <w:sdt>
                  <w:sdtPr>
                    <w:alias w:val="你的姓名："/>
                    <w:tag w:val="你的姓名："/>
                    <w:id w:val="-1167866379"/>
                    <w:placeholder>
                      <w:docPart w:val="3C75289AC42749D284AF3390A029418D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40EDD">
                      <w:rPr>
                        <w:rFonts w:hint="eastAsia"/>
                      </w:rPr>
                      <w:t>高祥云</w:t>
                    </w:r>
                  </w:sdtContent>
                </w:sdt>
              </w:p>
              <w:p w:rsidR="001A5CA9" w:rsidRDefault="00FD25E7" w:rsidP="001A5CA9">
                <w:pPr>
                  <w:pStyle w:val="2"/>
                  <w:outlineLvl w:val="1"/>
                </w:pPr>
                <w:sdt>
                  <w:sdtPr>
                    <w:alias w:val="职业或行业："/>
                    <w:tag w:val="职业或行业：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72028">
                      <w:rPr>
                        <w:rFonts w:hint="eastAsia"/>
                      </w:rPr>
                      <w:t>商务智能</w:t>
                    </w:r>
                    <w:r w:rsidR="00972028">
                      <w:rPr>
                        <w:rFonts w:hint="eastAsia"/>
                      </w:rPr>
                      <w:t>(Business Intelligence)</w:t>
                    </w:r>
                  </w:sdtContent>
                </w:sdt>
                <w:r w:rsidR="00E12C60">
                  <w:rPr>
                    <w:lang w:val="zh-CN" w:bidi="zh-CN"/>
                  </w:rPr>
                  <w:t xml:space="preserve"> | </w:t>
                </w:r>
                <w:sdt>
                  <w:sdtPr>
                    <w:alias w:val="链接到其他联机属性："/>
                    <w:tag w:val="链接到其他联机属性：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6150F">
                      <w:rPr>
                        <w:rFonts w:hint="eastAsia"/>
                      </w:rPr>
                      <w:t>技术顾问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41ED"/>
    <w:multiLevelType w:val="multilevel"/>
    <w:tmpl w:val="2DFF41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9C53BB"/>
    <w:multiLevelType w:val="multilevel"/>
    <w:tmpl w:val="359C53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8476EA"/>
    <w:multiLevelType w:val="multilevel"/>
    <w:tmpl w:val="42847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126777"/>
    <w:multiLevelType w:val="hybridMultilevel"/>
    <w:tmpl w:val="E69A245E"/>
    <w:lvl w:ilvl="0" w:tplc="03F2B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368AD"/>
    <w:multiLevelType w:val="multilevel"/>
    <w:tmpl w:val="7FA368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DD"/>
    <w:rsid w:val="0000037E"/>
    <w:rsid w:val="0006150F"/>
    <w:rsid w:val="00091382"/>
    <w:rsid w:val="000B0619"/>
    <w:rsid w:val="000B61CA"/>
    <w:rsid w:val="000F7610"/>
    <w:rsid w:val="00114ED7"/>
    <w:rsid w:val="00140B0E"/>
    <w:rsid w:val="00192694"/>
    <w:rsid w:val="001A0FA8"/>
    <w:rsid w:val="001A5CA9"/>
    <w:rsid w:val="001B2AC1"/>
    <w:rsid w:val="001B3A1A"/>
    <w:rsid w:val="001B403A"/>
    <w:rsid w:val="00217980"/>
    <w:rsid w:val="00240750"/>
    <w:rsid w:val="00240EDD"/>
    <w:rsid w:val="00261020"/>
    <w:rsid w:val="00271662"/>
    <w:rsid w:val="0027404F"/>
    <w:rsid w:val="00293B83"/>
    <w:rsid w:val="002B091C"/>
    <w:rsid w:val="002C2CDD"/>
    <w:rsid w:val="002D45C6"/>
    <w:rsid w:val="002F03FA"/>
    <w:rsid w:val="00313E86"/>
    <w:rsid w:val="00314FFC"/>
    <w:rsid w:val="00333CD3"/>
    <w:rsid w:val="00340365"/>
    <w:rsid w:val="00342B64"/>
    <w:rsid w:val="0035371F"/>
    <w:rsid w:val="00364079"/>
    <w:rsid w:val="003C5528"/>
    <w:rsid w:val="004077FB"/>
    <w:rsid w:val="00424DD9"/>
    <w:rsid w:val="0046104A"/>
    <w:rsid w:val="004717C5"/>
    <w:rsid w:val="004E688C"/>
    <w:rsid w:val="00515591"/>
    <w:rsid w:val="00523479"/>
    <w:rsid w:val="005406DD"/>
    <w:rsid w:val="00543DB7"/>
    <w:rsid w:val="005729B0"/>
    <w:rsid w:val="005C484F"/>
    <w:rsid w:val="005D109E"/>
    <w:rsid w:val="005E5FE8"/>
    <w:rsid w:val="00641630"/>
    <w:rsid w:val="00684488"/>
    <w:rsid w:val="006A3CE7"/>
    <w:rsid w:val="006C4C50"/>
    <w:rsid w:val="006D76B1"/>
    <w:rsid w:val="00705AFF"/>
    <w:rsid w:val="00713050"/>
    <w:rsid w:val="00741125"/>
    <w:rsid w:val="00746F7F"/>
    <w:rsid w:val="007569C1"/>
    <w:rsid w:val="00763832"/>
    <w:rsid w:val="007D2696"/>
    <w:rsid w:val="007F15F6"/>
    <w:rsid w:val="00811117"/>
    <w:rsid w:val="00841146"/>
    <w:rsid w:val="00866D3D"/>
    <w:rsid w:val="00876D61"/>
    <w:rsid w:val="0088504C"/>
    <w:rsid w:val="0089382B"/>
    <w:rsid w:val="008A1907"/>
    <w:rsid w:val="008C6BCA"/>
    <w:rsid w:val="008C7B50"/>
    <w:rsid w:val="00972028"/>
    <w:rsid w:val="00975767"/>
    <w:rsid w:val="009B3C40"/>
    <w:rsid w:val="009E3F9D"/>
    <w:rsid w:val="00A305B5"/>
    <w:rsid w:val="00A42540"/>
    <w:rsid w:val="00A50939"/>
    <w:rsid w:val="00AA31F5"/>
    <w:rsid w:val="00AA6A40"/>
    <w:rsid w:val="00AF268C"/>
    <w:rsid w:val="00B5664D"/>
    <w:rsid w:val="00B61F63"/>
    <w:rsid w:val="00B83ACB"/>
    <w:rsid w:val="00BA5B40"/>
    <w:rsid w:val="00BA5BF6"/>
    <w:rsid w:val="00BD0206"/>
    <w:rsid w:val="00C2098A"/>
    <w:rsid w:val="00C5444A"/>
    <w:rsid w:val="00C612DA"/>
    <w:rsid w:val="00C61490"/>
    <w:rsid w:val="00C754BD"/>
    <w:rsid w:val="00C7741E"/>
    <w:rsid w:val="00C875AB"/>
    <w:rsid w:val="00CA3DF1"/>
    <w:rsid w:val="00CA4581"/>
    <w:rsid w:val="00CE18D5"/>
    <w:rsid w:val="00D04109"/>
    <w:rsid w:val="00D10784"/>
    <w:rsid w:val="00D33089"/>
    <w:rsid w:val="00D51D22"/>
    <w:rsid w:val="00DD6416"/>
    <w:rsid w:val="00DE7C8D"/>
    <w:rsid w:val="00DF4E0A"/>
    <w:rsid w:val="00E02DCD"/>
    <w:rsid w:val="00E12C60"/>
    <w:rsid w:val="00E22E87"/>
    <w:rsid w:val="00E57630"/>
    <w:rsid w:val="00E86C2B"/>
    <w:rsid w:val="00ED3D7E"/>
    <w:rsid w:val="00EF7CC9"/>
    <w:rsid w:val="00F207C0"/>
    <w:rsid w:val="00F20AE5"/>
    <w:rsid w:val="00F558F2"/>
    <w:rsid w:val="00F645C7"/>
    <w:rsid w:val="00F90126"/>
    <w:rsid w:val="00FA73FB"/>
    <w:rsid w:val="00FD25E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3EA190-45AC-48F3-8A78-5D5DBA25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AC1"/>
  </w:style>
  <w:style w:type="paragraph" w:styleId="1">
    <w:name w:val="heading 1"/>
    <w:basedOn w:val="a"/>
    <w:link w:val="1Char"/>
    <w:uiPriority w:val="9"/>
    <w:qFormat/>
    <w:rsid w:val="00876D61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="Microsoft YaHei UI" w:hAnsiTheme="majorHAnsi" w:cstheme="majorBidi"/>
      <w:b/>
      <w:caps/>
      <w:color w:val="000000" w:themeColor="text1"/>
      <w:sz w:val="50"/>
      <w:szCs w:val="32"/>
    </w:rPr>
  </w:style>
  <w:style w:type="paragraph" w:styleId="2">
    <w:name w:val="heading 2"/>
    <w:basedOn w:val="a"/>
    <w:link w:val="2Char"/>
    <w:uiPriority w:val="9"/>
    <w:unhideWhenUsed/>
    <w:qFormat/>
    <w:rsid w:val="00876D61"/>
    <w:pPr>
      <w:keepNext/>
      <w:keepLines/>
      <w:spacing w:line="240" w:lineRule="auto"/>
      <w:jc w:val="right"/>
      <w:outlineLvl w:val="1"/>
    </w:pPr>
    <w:rPr>
      <w:rFonts w:asciiTheme="majorHAnsi" w:eastAsia="Microsoft YaHei UI" w:hAnsiTheme="majorHAnsi" w:cstheme="majorBidi"/>
      <w:b/>
      <w:caps/>
      <w:color w:val="000000" w:themeColor="text1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972028"/>
    <w:pPr>
      <w:keepNext/>
      <w:keepLines/>
      <w:pBdr>
        <w:bottom w:val="single" w:sz="48" w:space="1" w:color="EA4E4E" w:themeColor="accent1"/>
      </w:pBdr>
      <w:spacing w:before="680" w:after="180"/>
      <w:contextualSpacing/>
      <w:outlineLvl w:val="2"/>
    </w:pPr>
    <w:rPr>
      <w:rFonts w:asciiTheme="majorHAnsi" w:eastAsia="微软雅黑" w:hAnsiTheme="majorHAnsi" w:cstheme="majorBidi"/>
      <w:b/>
      <w:caps/>
      <w:sz w:val="32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6D61"/>
    <w:rPr>
      <w:rFonts w:asciiTheme="majorHAnsi" w:eastAsia="Microsoft YaHei UI" w:hAnsiTheme="majorHAnsi" w:cstheme="majorBidi"/>
      <w:b/>
      <w:caps/>
      <w:color w:val="000000" w:themeColor="text1"/>
      <w:szCs w:val="26"/>
    </w:rPr>
  </w:style>
  <w:style w:type="character" w:customStyle="1" w:styleId="3Char">
    <w:name w:val="标题 3 Char"/>
    <w:basedOn w:val="a0"/>
    <w:link w:val="3"/>
    <w:uiPriority w:val="9"/>
    <w:rsid w:val="00972028"/>
    <w:rPr>
      <w:rFonts w:asciiTheme="majorHAnsi" w:eastAsia="微软雅黑" w:hAnsiTheme="majorHAnsi" w:cstheme="majorBidi"/>
      <w:b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8"/>
    <w:qFormat/>
    <w:rsid w:val="00E22E87"/>
    <w:pPr>
      <w:spacing w:line="240" w:lineRule="auto"/>
    </w:pPr>
  </w:style>
  <w:style w:type="character" w:customStyle="1" w:styleId="1Char">
    <w:name w:val="标题 1 Char"/>
    <w:basedOn w:val="a0"/>
    <w:link w:val="1"/>
    <w:uiPriority w:val="9"/>
    <w:rsid w:val="00876D61"/>
    <w:rPr>
      <w:rFonts w:asciiTheme="majorHAnsi" w:eastAsia="Microsoft YaHei UI" w:hAnsiTheme="majorHAnsi" w:cstheme="majorBidi"/>
      <w:b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88504C"/>
    <w:pPr>
      <w:spacing w:line="240" w:lineRule="auto"/>
    </w:pPr>
  </w:style>
  <w:style w:type="paragraph" w:customStyle="1" w:styleId="a7">
    <w:name w:val="姓名缩写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har">
    <w:name w:val="页眉 Char"/>
    <w:basedOn w:val="a0"/>
    <w:link w:val="a6"/>
    <w:uiPriority w:val="99"/>
    <w:rsid w:val="0088504C"/>
  </w:style>
  <w:style w:type="paragraph" w:styleId="a8">
    <w:name w:val="footer"/>
    <w:basedOn w:val="a"/>
    <w:link w:val="Char0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Char0">
    <w:name w:val="页脚 Char"/>
    <w:basedOn w:val="a0"/>
    <w:link w:val="a8"/>
    <w:uiPriority w:val="99"/>
    <w:rsid w:val="0088504C"/>
    <w:rPr>
      <w:rFonts w:asciiTheme="majorHAnsi" w:hAnsiTheme="majorHAnsi"/>
      <w:caps/>
    </w:rPr>
  </w:style>
  <w:style w:type="character" w:customStyle="1" w:styleId="8Char">
    <w:name w:val="标题 8 Char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9">
    <w:name w:val="Title"/>
    <w:basedOn w:val="a"/>
    <w:next w:val="a"/>
    <w:link w:val="Char1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标题 Char"/>
    <w:basedOn w:val="a0"/>
    <w:link w:val="a9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副标题 Char"/>
    <w:basedOn w:val="a0"/>
    <w:link w:val="aa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table" w:styleId="30">
    <w:name w:val="Plain Table 3"/>
    <w:basedOn w:val="a1"/>
    <w:uiPriority w:val="43"/>
    <w:rsid w:val="00BA5B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2">
    <w:name w:val="Grid Table 2 Accent 2"/>
    <w:basedOn w:val="a1"/>
    <w:uiPriority w:val="47"/>
    <w:rsid w:val="00BA5B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10">
    <w:name w:val="列出段落1"/>
    <w:basedOn w:val="a"/>
    <w:uiPriority w:val="34"/>
    <w:qFormat/>
    <w:rsid w:val="00B61F63"/>
    <w:pPr>
      <w:widowControl w:val="0"/>
      <w:spacing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934;&#32654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31E960AD024BF6BC8F1FA6AF1CAA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EA5444-724D-492F-A7AA-F2FB81F3F0B0}"/>
      </w:docPartPr>
      <w:docPartBody>
        <w:p w:rsidR="00137C3D" w:rsidRDefault="00347B44">
          <w:pPr>
            <w:pStyle w:val="A731E960AD024BF6BC8F1FA6AF1CAAD8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你的姓名</w:t>
          </w:r>
        </w:p>
      </w:docPartBody>
    </w:docPart>
    <w:docPart>
      <w:docPartPr>
        <w:name w:val="B73202A6327C4CB882F8A6083C951B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601816-9500-4BBF-8E83-C44C80CD1F5B}"/>
      </w:docPartPr>
      <w:docPartBody>
        <w:p w:rsidR="00137C3D" w:rsidRDefault="00347B44">
          <w:pPr>
            <w:pStyle w:val="B73202A6327C4CB882F8A6083C951B6B"/>
          </w:pP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>职业或行业</w:t>
          </w:r>
        </w:p>
      </w:docPartBody>
    </w:docPart>
    <w:docPart>
      <w:docPartPr>
        <w:name w:val="F649FC49565540578CDDEAEE8D2444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8D129F-6A5A-4091-966A-BFCDFB01BE52}"/>
      </w:docPartPr>
      <w:docPartBody>
        <w:p w:rsidR="00137C3D" w:rsidRDefault="00347B44">
          <w:pPr>
            <w:pStyle w:val="F649FC49565540578CDDEAEE8D24445F"/>
          </w:pP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>链接到其他联机属性： 项目组合/网站/博客</w:t>
          </w:r>
        </w:p>
      </w:docPartBody>
    </w:docPart>
    <w:docPart>
      <w:docPartPr>
        <w:name w:val="790AB64508FF45269D1EB3D989AD62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F881E8-59FA-4084-A090-46862865CECD}"/>
      </w:docPartPr>
      <w:docPartBody>
        <w:p w:rsidR="00137C3D" w:rsidRDefault="00347B44">
          <w:pPr>
            <w:pStyle w:val="790AB64508FF45269D1EB3D989AD6259"/>
          </w:pPr>
          <w:r w:rsidRPr="001B3A1A">
            <w:rPr>
              <w:rFonts w:asciiTheme="minorEastAsia" w:hAnsiTheme="minorEastAsia"/>
              <w:lang w:val="zh-CN" w:bidi="zh-CN"/>
            </w:rPr>
            <w:t>在功能区的“开始”选项卡上，查看“样式”，单击即可应用所需格式。</w:t>
          </w:r>
        </w:p>
      </w:docPartBody>
    </w:docPart>
    <w:docPart>
      <w:docPartPr>
        <w:name w:val="3C75289AC42749D284AF3390A02941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BF66BB-06AF-4B51-BC06-4F262ACB4D24}"/>
      </w:docPartPr>
      <w:docPartBody>
        <w:p w:rsidR="00137C3D" w:rsidRDefault="00370C72" w:rsidP="00370C72">
          <w:pPr>
            <w:pStyle w:val="3C75289AC42749D284AF3390A029418D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学校</w:t>
          </w:r>
        </w:p>
      </w:docPartBody>
    </w:docPart>
    <w:docPart>
      <w:docPartPr>
        <w:name w:val="ABBD9A25980A4576AB9445E2A3CDE1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AB0C21-E846-4FB2-8BE4-45EEE13E78C4}"/>
      </w:docPartPr>
      <w:docPartBody>
        <w:p w:rsidR="00A94BC5" w:rsidRDefault="00137C3D" w:rsidP="00137C3D">
          <w:pPr>
            <w:pStyle w:val="ABBD9A25980A4576AB9445E2A3CDE1A0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学校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72"/>
    <w:rsid w:val="00137C3D"/>
    <w:rsid w:val="002B55A4"/>
    <w:rsid w:val="00347B44"/>
    <w:rsid w:val="00370C72"/>
    <w:rsid w:val="00880A91"/>
    <w:rsid w:val="00A94BC5"/>
    <w:rsid w:val="00EC1A9A"/>
    <w:rsid w:val="00FC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9E6CA6D0DD459CB5BAFBDD873FF3FD">
    <w:name w:val="C49E6CA6D0DD459CB5BAFBDD873FF3FD"/>
    <w:pPr>
      <w:widowControl w:val="0"/>
      <w:jc w:val="both"/>
    </w:pPr>
  </w:style>
  <w:style w:type="paragraph" w:customStyle="1" w:styleId="5D31420BDE3E46308CE517982089AD06">
    <w:name w:val="5D31420BDE3E46308CE517982089AD06"/>
    <w:pPr>
      <w:widowControl w:val="0"/>
      <w:jc w:val="both"/>
    </w:pPr>
  </w:style>
  <w:style w:type="paragraph" w:customStyle="1" w:styleId="9E0F6CE56DFA489481FD1FB573A75897">
    <w:name w:val="9E0F6CE56DFA489481FD1FB573A75897"/>
    <w:pPr>
      <w:widowControl w:val="0"/>
      <w:jc w:val="both"/>
    </w:pPr>
  </w:style>
  <w:style w:type="paragraph" w:customStyle="1" w:styleId="FB5394905262400598436A3EC613632F">
    <w:name w:val="FB5394905262400598436A3EC613632F"/>
    <w:pPr>
      <w:widowControl w:val="0"/>
      <w:jc w:val="both"/>
    </w:pPr>
  </w:style>
  <w:style w:type="paragraph" w:customStyle="1" w:styleId="A731E960AD024BF6BC8F1FA6AF1CAAD8">
    <w:name w:val="A731E960AD024BF6BC8F1FA6AF1CAAD8"/>
    <w:pPr>
      <w:widowControl w:val="0"/>
      <w:jc w:val="both"/>
    </w:pPr>
  </w:style>
  <w:style w:type="paragraph" w:customStyle="1" w:styleId="B73202A6327C4CB882F8A6083C951B6B">
    <w:name w:val="B73202A6327C4CB882F8A6083C951B6B"/>
    <w:pPr>
      <w:widowControl w:val="0"/>
      <w:jc w:val="both"/>
    </w:pPr>
  </w:style>
  <w:style w:type="paragraph" w:customStyle="1" w:styleId="F649FC49565540578CDDEAEE8D24445F">
    <w:name w:val="F649FC49565540578CDDEAEE8D24445F"/>
    <w:pPr>
      <w:widowControl w:val="0"/>
      <w:jc w:val="both"/>
    </w:pPr>
  </w:style>
  <w:style w:type="paragraph" w:customStyle="1" w:styleId="A856CA91D24F4161BAD91B0F87529CEA">
    <w:name w:val="A856CA91D24F4161BAD91B0F87529CEA"/>
    <w:pPr>
      <w:widowControl w:val="0"/>
      <w:jc w:val="both"/>
    </w:pPr>
  </w:style>
  <w:style w:type="paragraph" w:customStyle="1" w:styleId="A784872CE329490FBD80F807C2CEFAC1">
    <w:name w:val="A784872CE329490FBD80F807C2CEFAC1"/>
    <w:pPr>
      <w:widowControl w:val="0"/>
      <w:jc w:val="both"/>
    </w:pPr>
  </w:style>
  <w:style w:type="paragraph" w:customStyle="1" w:styleId="B4910D48BF9C40ECB90DDAEFDAF4A96F">
    <w:name w:val="B4910D48BF9C40ECB90DDAEFDAF4A96F"/>
    <w:pPr>
      <w:widowControl w:val="0"/>
      <w:jc w:val="both"/>
    </w:pPr>
  </w:style>
  <w:style w:type="paragraph" w:customStyle="1" w:styleId="1E05730BE0224965ABEDF358CB38B41C">
    <w:name w:val="1E05730BE0224965ABEDF358CB38B41C"/>
    <w:pPr>
      <w:widowControl w:val="0"/>
      <w:jc w:val="both"/>
    </w:pPr>
  </w:style>
  <w:style w:type="paragraph" w:customStyle="1" w:styleId="9094E0D8F9234D60A0E7121453BF54DE">
    <w:name w:val="9094E0D8F9234D60A0E7121453BF54DE"/>
    <w:pPr>
      <w:widowControl w:val="0"/>
      <w:jc w:val="both"/>
    </w:pPr>
  </w:style>
  <w:style w:type="paragraph" w:customStyle="1" w:styleId="EAB7EBAF8A9C47E9B9AEED1DE563A6DE">
    <w:name w:val="EAB7EBAF8A9C47E9B9AEED1DE563A6DE"/>
    <w:pPr>
      <w:widowControl w:val="0"/>
      <w:jc w:val="both"/>
    </w:pPr>
  </w:style>
  <w:style w:type="paragraph" w:customStyle="1" w:styleId="9B1F74D82DCF4A47B4FD3ADD5574E97E">
    <w:name w:val="9B1F74D82DCF4A47B4FD3ADD5574E97E"/>
    <w:pPr>
      <w:widowControl w:val="0"/>
      <w:jc w:val="both"/>
    </w:pPr>
  </w:style>
  <w:style w:type="paragraph" w:customStyle="1" w:styleId="61644C5E42994E318844A0A358F81B7D">
    <w:name w:val="61644C5E42994E318844A0A358F81B7D"/>
    <w:pPr>
      <w:widowControl w:val="0"/>
      <w:jc w:val="both"/>
    </w:pPr>
  </w:style>
  <w:style w:type="paragraph" w:customStyle="1" w:styleId="56C0F4B6047A443A9FB2A798EBBBCA7C">
    <w:name w:val="56C0F4B6047A443A9FB2A798EBBBCA7C"/>
    <w:pPr>
      <w:widowControl w:val="0"/>
      <w:jc w:val="both"/>
    </w:pPr>
  </w:style>
  <w:style w:type="paragraph" w:customStyle="1" w:styleId="E8AB87BD08C948CAAD250BE283CB68FA">
    <w:name w:val="E8AB87BD08C948CAAD250BE283CB68FA"/>
    <w:pPr>
      <w:widowControl w:val="0"/>
      <w:jc w:val="both"/>
    </w:pPr>
  </w:style>
  <w:style w:type="paragraph" w:customStyle="1" w:styleId="91BEE50459394F50850E2EDDFD5BABB0">
    <w:name w:val="91BEE50459394F50850E2EDDFD5BABB0"/>
    <w:pPr>
      <w:widowControl w:val="0"/>
      <w:jc w:val="both"/>
    </w:pPr>
  </w:style>
  <w:style w:type="paragraph" w:customStyle="1" w:styleId="A7CED9F349CB43F3B87D18E88F5558FD">
    <w:name w:val="A7CED9F349CB43F3B87D18E88F5558FD"/>
    <w:pPr>
      <w:widowControl w:val="0"/>
      <w:jc w:val="both"/>
    </w:pPr>
  </w:style>
  <w:style w:type="paragraph" w:customStyle="1" w:styleId="53D2F06A98784C738BBEFAB9BCA86A76">
    <w:name w:val="53D2F06A98784C738BBEFAB9BCA86A76"/>
    <w:pPr>
      <w:widowControl w:val="0"/>
      <w:jc w:val="both"/>
    </w:pPr>
  </w:style>
  <w:style w:type="paragraph" w:customStyle="1" w:styleId="019AB73901A0425B83E0ABFBE49139ED">
    <w:name w:val="019AB73901A0425B83E0ABFBE49139ED"/>
    <w:pPr>
      <w:widowControl w:val="0"/>
      <w:jc w:val="both"/>
    </w:pPr>
  </w:style>
  <w:style w:type="paragraph" w:customStyle="1" w:styleId="9E2FD544AB58484487AAB7AC97C035F0">
    <w:name w:val="9E2FD544AB58484487AAB7AC97C035F0"/>
    <w:pPr>
      <w:widowControl w:val="0"/>
      <w:jc w:val="both"/>
    </w:pPr>
  </w:style>
  <w:style w:type="paragraph" w:customStyle="1" w:styleId="B492F1DF7345489D9EBC7764D776E8EA">
    <w:name w:val="B492F1DF7345489D9EBC7764D776E8EA"/>
    <w:pPr>
      <w:widowControl w:val="0"/>
      <w:jc w:val="both"/>
    </w:pPr>
  </w:style>
  <w:style w:type="paragraph" w:customStyle="1" w:styleId="48D7F3A5532A40778FC97B317718803E">
    <w:name w:val="48D7F3A5532A40778FC97B317718803E"/>
    <w:pPr>
      <w:widowControl w:val="0"/>
      <w:jc w:val="both"/>
    </w:pPr>
  </w:style>
  <w:style w:type="paragraph" w:customStyle="1" w:styleId="790AB64508FF45269D1EB3D989AD6259">
    <w:name w:val="790AB64508FF45269D1EB3D989AD6259"/>
    <w:pPr>
      <w:widowControl w:val="0"/>
      <w:jc w:val="both"/>
    </w:pPr>
  </w:style>
  <w:style w:type="paragraph" w:customStyle="1" w:styleId="6568AC829F9E4948A32447BD51CE800C">
    <w:name w:val="6568AC829F9E4948A32447BD51CE800C"/>
    <w:pPr>
      <w:widowControl w:val="0"/>
      <w:jc w:val="both"/>
    </w:pPr>
  </w:style>
  <w:style w:type="paragraph" w:customStyle="1" w:styleId="20A62E3A895B41D7ABD79F8FACEBC3F1">
    <w:name w:val="20A62E3A895B41D7ABD79F8FACEBC3F1"/>
    <w:pPr>
      <w:widowControl w:val="0"/>
      <w:jc w:val="both"/>
    </w:pPr>
  </w:style>
  <w:style w:type="paragraph" w:customStyle="1" w:styleId="06C2942F7B7145D7958DEFF5108AC0B3">
    <w:name w:val="06C2942F7B7145D7958DEFF5108AC0B3"/>
    <w:rsid w:val="00370C72"/>
    <w:pPr>
      <w:widowControl w:val="0"/>
      <w:jc w:val="both"/>
    </w:pPr>
  </w:style>
  <w:style w:type="paragraph" w:customStyle="1" w:styleId="3C75289AC42749D284AF3390A029418D">
    <w:name w:val="3C75289AC42749D284AF3390A029418D"/>
    <w:rsid w:val="00370C72"/>
    <w:pPr>
      <w:widowControl w:val="0"/>
      <w:jc w:val="both"/>
    </w:pPr>
  </w:style>
  <w:style w:type="paragraph" w:customStyle="1" w:styleId="7A7F5CDA5E5748E780556BAC5F5976D5">
    <w:name w:val="7A7F5CDA5E5748E780556BAC5F5976D5"/>
    <w:rsid w:val="00137C3D"/>
    <w:pPr>
      <w:widowControl w:val="0"/>
      <w:jc w:val="both"/>
    </w:pPr>
  </w:style>
  <w:style w:type="paragraph" w:customStyle="1" w:styleId="E992DE5EE5E54E38B06440DF0AD839D9">
    <w:name w:val="E992DE5EE5E54E38B06440DF0AD839D9"/>
    <w:rsid w:val="00137C3D"/>
    <w:pPr>
      <w:widowControl w:val="0"/>
      <w:jc w:val="both"/>
    </w:pPr>
  </w:style>
  <w:style w:type="paragraph" w:customStyle="1" w:styleId="92A298855AAC4940833BE31384223A9A">
    <w:name w:val="92A298855AAC4940833BE31384223A9A"/>
    <w:rsid w:val="00137C3D"/>
    <w:pPr>
      <w:widowControl w:val="0"/>
      <w:jc w:val="both"/>
    </w:pPr>
  </w:style>
  <w:style w:type="paragraph" w:customStyle="1" w:styleId="ABBD9A25980A4576AB9445E2A3CDE1A0">
    <w:name w:val="ABBD9A25980A4576AB9445E2A3CDE1A0"/>
    <w:rsid w:val="00137C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电话</CompanyPhone>
  <CompanyFax/>
  <CompanyEmail>邮箱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C0692-601D-455B-B1BC-B2C10485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精美简历，由 MOO 设计.dotx</Template>
  <TotalTime>124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商务智能(Business Intelligence)</dc:subject>
  <dc:creator>高祥云</dc:creator>
  <cp:keywords/>
  <dc:description>技术顾问</dc:description>
  <cp:lastModifiedBy>Administrator</cp:lastModifiedBy>
  <cp:revision>17</cp:revision>
  <dcterms:created xsi:type="dcterms:W3CDTF">2018-05-07T01:57:00Z</dcterms:created>
  <dcterms:modified xsi:type="dcterms:W3CDTF">2018-05-07T06:22:00Z</dcterms:modified>
</cp:coreProperties>
</file>